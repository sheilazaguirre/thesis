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D case insert table"/>
      </w:tblPr>
      <w:tblGrid>
        <w:gridCol w:w="6826"/>
      </w:tblGrid>
      <w:tr w:rsidR="0053474E">
        <w:trPr>
          <w:cantSplit/>
          <w:trHeight w:hRule="exact" w:val="6885"/>
        </w:trPr>
        <w:tc>
          <w:tcPr>
            <w:tcW w:w="6840" w:type="dxa"/>
          </w:tcPr>
          <w:p w:rsidR="0053474E" w:rsidRDefault="00A11E63">
            <w:pPr>
              <w:pStyle w:val="Heading2"/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118</wp:posOffset>
                  </wp:positionH>
                  <wp:positionV relativeFrom="paragraph">
                    <wp:posOffset>151366</wp:posOffset>
                  </wp:positionV>
                  <wp:extent cx="4334510" cy="4334510"/>
                  <wp:effectExtent l="0" t="0" r="8890" b="889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nk and Blue Rad Album Cove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510" cy="433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53474E">
        <w:trPr>
          <w:cantSplit/>
          <w:trHeight w:hRule="exact" w:val="360"/>
        </w:trPr>
        <w:tc>
          <w:tcPr>
            <w:tcW w:w="6840" w:type="dxa"/>
          </w:tcPr>
          <w:p w:rsidR="0053474E" w:rsidRDefault="0053474E"/>
        </w:tc>
      </w:tr>
      <w:tr w:rsidR="0053474E">
        <w:trPr>
          <w:cantSplit/>
          <w:trHeight w:hRule="exact" w:val="6885"/>
        </w:trPr>
        <w:tc>
          <w:tcPr>
            <w:tcW w:w="6840" w:type="dxa"/>
            <w:vAlign w:val="center"/>
          </w:tcPr>
          <w:p w:rsidR="0053474E" w:rsidRDefault="0053474E" w:rsidP="00A11E63">
            <w:pPr>
              <w:ind w:left="0"/>
            </w:pPr>
          </w:p>
        </w:tc>
      </w:tr>
    </w:tbl>
    <w:p w:rsidR="0053474E" w:rsidRDefault="0053474E">
      <w:pPr>
        <w:pStyle w:val="NoSpacing"/>
      </w:pPr>
    </w:p>
    <w:sectPr w:rsidR="0053474E">
      <w:pgSz w:w="12240" w:h="15840"/>
      <w:pgMar w:top="850" w:right="2707" w:bottom="432" w:left="27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D01" w:rsidRDefault="00C26D01">
      <w:r>
        <w:separator/>
      </w:r>
    </w:p>
  </w:endnote>
  <w:endnote w:type="continuationSeparator" w:id="0">
    <w:p w:rsidR="00C26D01" w:rsidRDefault="00C2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D01" w:rsidRDefault="00C26D01">
      <w:r>
        <w:separator/>
      </w:r>
    </w:p>
  </w:footnote>
  <w:footnote w:type="continuationSeparator" w:id="0">
    <w:p w:rsidR="00C26D01" w:rsidRDefault="00C26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63"/>
    <w:rsid w:val="0053474E"/>
    <w:rsid w:val="00A11E63"/>
    <w:rsid w:val="00C2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8D10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0" w:line="240" w:lineRule="auto"/>
      <w:ind w:left="360"/>
    </w:pPr>
    <w:rPr>
      <w:color w:val="EFDA8D" w:themeColor="background2" w:themeTint="99"/>
    </w:rPr>
  </w:style>
  <w:style w:type="paragraph" w:styleId="Heading1">
    <w:name w:val="heading 1"/>
    <w:basedOn w:val="Normal"/>
    <w:next w:val="Normal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i/>
      <w:iCs/>
      <w:sz w:val="52"/>
      <w:szCs w:val="52"/>
      <w14:shadow w14:blurRad="63500" w14:dist="50800" w14:dir="54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unhideWhenUsed/>
    <w:qFormat/>
    <w:pPr>
      <w:outlineLvl w:val="1"/>
    </w:pPr>
    <w:rPr>
      <w:rFonts w:asciiTheme="majorHAnsi" w:eastAsiaTheme="majorEastAsia" w:hAnsiTheme="majorHAnsi" w:cstheme="majorBidi"/>
      <w:b/>
      <w:bCs/>
      <w:kern w:val="2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ind w:left="7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color w:val="FFFFFF" w:themeColor="background1"/>
      <w:kern w:val="2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kern w:val="2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kern w:val="2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FFFFFF" w:themeColor="background1"/>
      <w:kern w:val="2"/>
      <w:sz w:val="18"/>
      <w:szCs w:val="18"/>
      <w14:ligatures w14:val="standard"/>
    </w:rPr>
  </w:style>
  <w:style w:type="paragraph" w:styleId="NoSpacing">
    <w:name w:val="No Spacing"/>
    <w:qFormat/>
    <w:pPr>
      <w:spacing w:after="0" w:line="240" w:lineRule="auto"/>
      <w:ind w:left="360"/>
    </w:pPr>
    <w:rPr>
      <w:color w:val="EFDA8D" w:themeColor="background2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D%20jewel%20case%20insert.dotx" TargetMode="External"/></Relationships>
</file>

<file path=word/theme/theme1.xml><?xml version="1.0" encoding="utf-8"?>
<a:theme xmlns:a="http://schemas.openxmlformats.org/drawingml/2006/main" name="CD jewel case label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3572-DE32-44AA-9DC4-BD86FD0F55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26001-6006-404F-8447-4BAF5174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 jewel case insert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2017-12-08T12:13:00Z</dcterms:created>
  <dcterms:modified xsi:type="dcterms:W3CDTF">2017-12-08T12:14:00Z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TC039616909991</vt:lpwstr>
  </property>
</Properties>
</file>